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402C" w14:textId="1E489E28" w:rsidR="00F06BB2" w:rsidRDefault="0038784D" w:rsidP="00F06BB2">
      <w:pPr>
        <w:pStyle w:val="Zaglavljenaslovnestrane"/>
      </w:pPr>
      <w:r>
        <w:t>Univerzitet</w:t>
      </w:r>
      <w:r w:rsidR="00F06BB2">
        <w:t xml:space="preserve"> </w:t>
      </w:r>
      <w:r>
        <w:t>u</w:t>
      </w:r>
      <w:r w:rsidR="00F06BB2">
        <w:t xml:space="preserve"> </w:t>
      </w:r>
      <w:r>
        <w:t>Beogradu</w:t>
      </w:r>
    </w:p>
    <w:p w14:paraId="0BCAC0F6" w14:textId="72356EC3" w:rsidR="00586F2A" w:rsidRPr="00586F2A" w:rsidRDefault="0038784D" w:rsidP="00586F2A">
      <w:pPr>
        <w:pStyle w:val="Zaglavljenaslovnestrane"/>
      </w:pPr>
      <w:r>
        <w:t>Elektrotehnički</w:t>
      </w:r>
      <w:r w:rsidR="00586F2A">
        <w:t xml:space="preserve"> </w:t>
      </w:r>
      <w:r>
        <w:t>fakultet</w:t>
      </w:r>
    </w:p>
    <w:p w14:paraId="7C596332" w14:textId="77777777" w:rsidR="00F06BB2" w:rsidRDefault="00F06BB2" w:rsidP="00F06BB2">
      <w:pPr>
        <w:pStyle w:val="Osnovnitekst"/>
      </w:pPr>
    </w:p>
    <w:p w14:paraId="0C3F8076" w14:textId="77777777" w:rsidR="00F06BB2" w:rsidRDefault="00F06BB2" w:rsidP="00F06BB2">
      <w:pPr>
        <w:pStyle w:val="Osnovnitekst"/>
      </w:pPr>
    </w:p>
    <w:p w14:paraId="7B2FD5C0" w14:textId="77777777" w:rsidR="00F06BB2" w:rsidRDefault="008471DF" w:rsidP="00F06BB2">
      <w:pPr>
        <w:pStyle w:val="SlikeTabele"/>
      </w:pPr>
      <w:r>
        <w:rPr>
          <w:noProof/>
          <w:lang w:val="en-US"/>
        </w:rPr>
        <w:drawing>
          <wp:inline distT="0" distB="0" distL="0" distR="0" wp14:anchorId="2ABD09DA" wp14:editId="312FA83E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8315D" w14:textId="77777777" w:rsidR="00F06BB2" w:rsidRDefault="00F06BB2" w:rsidP="00F06BB2">
      <w:pPr>
        <w:pStyle w:val="Osnovnitekst"/>
      </w:pPr>
    </w:p>
    <w:p w14:paraId="21FABE7D" w14:textId="77777777" w:rsidR="00F06BB2" w:rsidRDefault="00F06BB2" w:rsidP="00F06BB2">
      <w:pPr>
        <w:pStyle w:val="Osnovnitekst"/>
      </w:pPr>
    </w:p>
    <w:p w14:paraId="2B6A8512" w14:textId="79E70F9C" w:rsidR="00F06BB2" w:rsidRPr="0038784D" w:rsidRDefault="0038784D" w:rsidP="00A015A5">
      <w:pPr>
        <w:pStyle w:val="Naslovteze"/>
        <w:spacing w:line="276" w:lineRule="auto"/>
        <w:rPr>
          <w:lang w:val="en-US"/>
        </w:rPr>
      </w:pPr>
      <w:r>
        <w:rPr>
          <w:lang w:val="en-US"/>
        </w:rPr>
        <w:t>Najbolje</w:t>
      </w:r>
      <w:r w:rsidR="002F7A64">
        <w:rPr>
          <w:lang w:val="sr-Cyrl-RS"/>
        </w:rPr>
        <w:t xml:space="preserve"> </w:t>
      </w:r>
      <w:r>
        <w:rPr>
          <w:lang w:val="en-US"/>
        </w:rPr>
        <w:t>racionalne</w:t>
      </w:r>
      <w:r w:rsidR="002F7A64">
        <w:rPr>
          <w:lang w:val="sr-Cyrl-RS"/>
        </w:rPr>
        <w:t xml:space="preserve"> </w:t>
      </w:r>
      <w:r>
        <w:rPr>
          <w:lang w:val="en-US"/>
        </w:rPr>
        <w:t>aproksimacije</w:t>
      </w:r>
      <w:r w:rsidR="002F7A64">
        <w:rPr>
          <w:lang w:val="sr-Cyrl-RS"/>
        </w:rPr>
        <w:t xml:space="preserve"> </w:t>
      </w:r>
      <w:r>
        <w:rPr>
          <w:lang w:val="en-US"/>
        </w:rPr>
        <w:t>realnih</w:t>
      </w:r>
      <w:r w:rsidR="002F7A64">
        <w:rPr>
          <w:lang w:val="sr-Cyrl-RS"/>
        </w:rPr>
        <w:t xml:space="preserve"> </w:t>
      </w:r>
      <w:r>
        <w:rPr>
          <w:lang w:val="en-US"/>
        </w:rPr>
        <w:t>brojeva</w:t>
      </w:r>
    </w:p>
    <w:p w14:paraId="307FDE34" w14:textId="286BF598" w:rsidR="00F06BB2" w:rsidRPr="0038784D" w:rsidRDefault="0038784D" w:rsidP="00AE0461">
      <w:pPr>
        <w:pStyle w:val="Podnaslovteze"/>
        <w:rPr>
          <w:lang w:val="en-US"/>
        </w:rPr>
      </w:pPr>
      <w:r>
        <w:rPr>
          <w:lang w:val="en-US"/>
        </w:rPr>
        <w:t>Prvi</w:t>
      </w:r>
      <w:r w:rsidR="00A015A5">
        <w:rPr>
          <w:lang w:val="sr-Cyrl-RS"/>
        </w:rPr>
        <w:t xml:space="preserve"> </w:t>
      </w:r>
      <w:r>
        <w:rPr>
          <w:lang w:val="en-US"/>
        </w:rPr>
        <w:t>projektni</w:t>
      </w:r>
      <w:r w:rsidR="00A015A5">
        <w:rPr>
          <w:lang w:val="sr-Cyrl-RS"/>
        </w:rPr>
        <w:t xml:space="preserve"> </w:t>
      </w:r>
      <w:r>
        <w:rPr>
          <w:lang w:val="en-US"/>
        </w:rPr>
        <w:t>zadatak</w:t>
      </w:r>
    </w:p>
    <w:p w14:paraId="1E0F87D5" w14:textId="77777777" w:rsidR="00AE0461" w:rsidRDefault="00AE0461" w:rsidP="00053CEC">
      <w:pPr>
        <w:pStyle w:val="Osnovnitekst"/>
        <w:ind w:firstLine="0"/>
      </w:pPr>
    </w:p>
    <w:p w14:paraId="54DAC8B9" w14:textId="77777777" w:rsidR="00A3069A" w:rsidRDefault="00A3069A" w:rsidP="00F06BB2">
      <w:pPr>
        <w:pStyle w:val="Osnovnitekst"/>
      </w:pPr>
    </w:p>
    <w:p w14:paraId="685352F2" w14:textId="77777777" w:rsidR="00F06BB2" w:rsidRDefault="00F06BB2" w:rsidP="00F06BB2">
      <w:pPr>
        <w:pStyle w:val="Osnovniteks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055"/>
        <w:gridCol w:w="3583"/>
      </w:tblGrid>
      <w:tr w:rsidR="00A3069A" w14:paraId="3CEAB384" w14:textId="77777777" w:rsidTr="00426E8D">
        <w:tc>
          <w:tcPr>
            <w:tcW w:w="6204" w:type="dxa"/>
            <w:vAlign w:val="center"/>
          </w:tcPr>
          <w:p w14:paraId="5FA203C6" w14:textId="636A6E12" w:rsidR="00A3069A" w:rsidRDefault="0038784D" w:rsidP="00AE0461">
            <w:pPr>
              <w:pStyle w:val="Naslovnakandidatimentor"/>
            </w:pPr>
            <w:r>
              <w:t>Mentor</w:t>
            </w:r>
            <w:r w:rsidR="00196C7A">
              <w:t>:</w:t>
            </w:r>
          </w:p>
        </w:tc>
        <w:tc>
          <w:tcPr>
            <w:tcW w:w="3650" w:type="dxa"/>
            <w:vAlign w:val="center"/>
          </w:tcPr>
          <w:p w14:paraId="6577B86A" w14:textId="24235F4A" w:rsidR="00A3069A" w:rsidRDefault="0038784D" w:rsidP="00AE0461">
            <w:pPr>
              <w:pStyle w:val="Naslovnakandidatimentor"/>
            </w:pPr>
            <w:r>
              <w:t>Kandidat</w:t>
            </w:r>
            <w:r w:rsidR="00196C7A">
              <w:t>:</w:t>
            </w:r>
          </w:p>
        </w:tc>
      </w:tr>
      <w:tr w:rsidR="00A3069A" w14:paraId="1804FDB1" w14:textId="77777777" w:rsidTr="00426E8D">
        <w:trPr>
          <w:trHeight w:val="491"/>
        </w:trPr>
        <w:tc>
          <w:tcPr>
            <w:tcW w:w="6204" w:type="dxa"/>
            <w:vAlign w:val="center"/>
          </w:tcPr>
          <w:p w14:paraId="12F5B635" w14:textId="2EA05029" w:rsidR="00A3069A" w:rsidRPr="0038784D" w:rsidRDefault="0038784D" w:rsidP="00AE0461">
            <w:pPr>
              <w:pStyle w:val="Naslovnakandidatimentor"/>
              <w:rPr>
                <w:lang w:val="en-US"/>
              </w:rPr>
            </w:pPr>
            <w:r>
              <w:rPr>
                <w:lang w:val="en-US"/>
              </w:rPr>
              <w:t>Branko</w:t>
            </w:r>
            <w:r w:rsidR="00A015A5">
              <w:rPr>
                <w:lang w:val="sr-Cyrl-RS"/>
              </w:rPr>
              <w:t xml:space="preserve"> </w:t>
            </w:r>
            <w:r>
              <w:rPr>
                <w:lang w:val="en-US"/>
              </w:rPr>
              <w:t>Malešević</w:t>
            </w:r>
            <w:r w:rsidR="00A015A5">
              <w:rPr>
                <w:lang w:val="sr-Cyrl-RS"/>
              </w:rPr>
              <w:t xml:space="preserve">, </w:t>
            </w:r>
            <w:r>
              <w:rPr>
                <w:lang w:val="en-US"/>
              </w:rPr>
              <w:t>prof</w:t>
            </w:r>
            <w:r w:rsidR="00A015A5">
              <w:rPr>
                <w:lang w:val="sr-Cyrl-RS"/>
              </w:rPr>
              <w:t xml:space="preserve">. </w:t>
            </w:r>
            <w:r>
              <w:rPr>
                <w:lang w:val="en-US"/>
              </w:rPr>
              <w:t>dr</w:t>
            </w:r>
          </w:p>
        </w:tc>
        <w:tc>
          <w:tcPr>
            <w:tcW w:w="3650" w:type="dxa"/>
            <w:vAlign w:val="center"/>
          </w:tcPr>
          <w:p w14:paraId="775BCE44" w14:textId="623BEDB7" w:rsidR="00A3069A" w:rsidRPr="002F7A64" w:rsidRDefault="0038784D" w:rsidP="00AE0461">
            <w:pPr>
              <w:pStyle w:val="Naslovnakandidatimentor"/>
              <w:rPr>
                <w:lang w:val="sr-Cyrl-RS"/>
              </w:rPr>
            </w:pPr>
            <w:r>
              <w:rPr>
                <w:lang w:val="en-US"/>
              </w:rPr>
              <w:t>Filip</w:t>
            </w:r>
            <w:r w:rsidR="002F7A64">
              <w:rPr>
                <w:lang w:val="sr-Cyrl-RS"/>
              </w:rPr>
              <w:t xml:space="preserve"> </w:t>
            </w:r>
            <w:r>
              <w:rPr>
                <w:lang w:val="en-US"/>
              </w:rPr>
              <w:t>Kojić</w:t>
            </w:r>
            <w:r w:rsidR="002F7A64">
              <w:rPr>
                <w:lang w:val="sr-Cyrl-RS"/>
              </w:rPr>
              <w:t xml:space="preserve"> 2023/3297</w:t>
            </w:r>
          </w:p>
        </w:tc>
      </w:tr>
    </w:tbl>
    <w:p w14:paraId="128533DD" w14:textId="77777777" w:rsidR="00F06BB2" w:rsidRDefault="00F06BB2" w:rsidP="00F06BB2">
      <w:pPr>
        <w:pStyle w:val="Osnovnitekst"/>
      </w:pPr>
    </w:p>
    <w:p w14:paraId="1B23607B" w14:textId="77777777" w:rsidR="00F06BB2" w:rsidRDefault="00F06BB2" w:rsidP="00F06BB2">
      <w:pPr>
        <w:pStyle w:val="Osnovnitekst"/>
      </w:pPr>
    </w:p>
    <w:p w14:paraId="37391531" w14:textId="77777777" w:rsidR="00A3069A" w:rsidRDefault="00A3069A" w:rsidP="00F06BB2">
      <w:pPr>
        <w:pStyle w:val="Osnovnitekst"/>
      </w:pPr>
    </w:p>
    <w:p w14:paraId="1BA3944C" w14:textId="6E011D35" w:rsidR="00F06BB2" w:rsidRDefault="0038784D" w:rsidP="00053CEC">
      <w:pPr>
        <w:pStyle w:val="Vremepredajeteze"/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  <w:r>
        <w:t>Beograd</w:t>
      </w:r>
      <w:r w:rsidR="00A3069A">
        <w:t xml:space="preserve">, </w:t>
      </w:r>
      <w:r>
        <w:rPr>
          <w:lang w:val="en-US"/>
        </w:rPr>
        <w:t>Januar</w:t>
      </w:r>
      <w:r w:rsidR="00A3069A">
        <w:t xml:space="preserve"> 20</w:t>
      </w:r>
      <w:r w:rsidR="00053CEC">
        <w:t>24</w:t>
      </w:r>
      <w:r w:rsidR="00A3069A">
        <w:t>.</w:t>
      </w:r>
    </w:p>
    <w:p w14:paraId="6D7CE1E7" w14:textId="65F17E17" w:rsidR="00F06BB2" w:rsidRDefault="00E4454C" w:rsidP="00F06BB2">
      <w:pPr>
        <w:pStyle w:val="SadrajLiteratura"/>
      </w:pPr>
      <w:bookmarkStart w:id="0" w:name="_Toc149745473"/>
      <w:r>
        <w:lastRenderedPageBreak/>
        <w:t>Sadržaj</w:t>
      </w:r>
      <w:bookmarkEnd w:id="0"/>
    </w:p>
    <w:p w14:paraId="1195AAE2" w14:textId="2E5007B6" w:rsidR="000F0A41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149745473" w:history="1">
        <w:r w:rsidR="000F0A41" w:rsidRPr="00A70111">
          <w:rPr>
            <w:rStyle w:val="Hyperlink"/>
            <w:noProof/>
          </w:rPr>
          <w:t>Sadržaj</w:t>
        </w:r>
        <w:r w:rsidR="000F0A41">
          <w:rPr>
            <w:noProof/>
            <w:webHidden/>
          </w:rPr>
          <w:tab/>
        </w:r>
        <w:r w:rsidR="000F0A41">
          <w:rPr>
            <w:noProof/>
            <w:webHidden/>
          </w:rPr>
          <w:fldChar w:fldCharType="begin"/>
        </w:r>
        <w:r w:rsidR="000F0A41">
          <w:rPr>
            <w:noProof/>
            <w:webHidden/>
          </w:rPr>
          <w:instrText xml:space="preserve"> PAGEREF _Toc149745473 \h </w:instrText>
        </w:r>
        <w:r w:rsidR="000F0A41">
          <w:rPr>
            <w:noProof/>
            <w:webHidden/>
          </w:rPr>
        </w:r>
        <w:r w:rsidR="000F0A41">
          <w:rPr>
            <w:noProof/>
            <w:webHidden/>
          </w:rPr>
          <w:fldChar w:fldCharType="separate"/>
        </w:r>
        <w:r w:rsidR="000F0A41">
          <w:rPr>
            <w:noProof/>
            <w:webHidden/>
          </w:rPr>
          <w:t>2</w:t>
        </w:r>
        <w:r w:rsidR="000F0A41">
          <w:rPr>
            <w:noProof/>
            <w:webHidden/>
          </w:rPr>
          <w:fldChar w:fldCharType="end"/>
        </w:r>
      </w:hyperlink>
    </w:p>
    <w:p w14:paraId="35C94C16" w14:textId="676C3F20" w:rsidR="000F0A41" w:rsidRDefault="000F0A41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49745474" w:history="1">
        <w:r w:rsidRPr="00A70111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lang w:val="en-US"/>
            <w14:ligatures w14:val="standardContextual"/>
          </w:rPr>
          <w:tab/>
        </w:r>
        <w:r w:rsidRPr="00A70111">
          <w:rPr>
            <w:rStyle w:val="Hyperlink"/>
            <w:noProof/>
            <w:lang w:val="en-US"/>
          </w:rPr>
          <w:t>Postavka projektnog zadatka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_Toc149745474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78B360" w14:textId="4406ECA9" w:rsidR="000F0A41" w:rsidRDefault="000F0A41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49745475" w:history="1">
        <w:r w:rsidRPr="00A70111">
          <w:rPr>
            <w:rStyle w:val="Hyperlink"/>
            <w:noProof/>
          </w:rPr>
          <w:t>Spisak slika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_Toc149745475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0D98FC" w14:textId="5F861302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DB2F54E" w14:textId="105E670F" w:rsidR="00F06BB2" w:rsidRDefault="00D63CED" w:rsidP="00E7161C">
      <w:pPr>
        <w:pStyle w:val="Inivonaslova-Poglavlje"/>
        <w:rPr>
          <w:lang w:val="en-US"/>
        </w:rPr>
      </w:pPr>
      <w:bookmarkStart w:id="1" w:name="_Toc254342941"/>
      <w:r>
        <w:rPr>
          <w:lang w:val="sr-Cyrl-RS"/>
        </w:rPr>
        <w:lastRenderedPageBreak/>
        <w:t xml:space="preserve"> </w:t>
      </w:r>
      <w:bookmarkStart w:id="2" w:name="_Toc149745474"/>
      <w:r w:rsidR="00A33660">
        <w:rPr>
          <w:lang w:val="en-US"/>
        </w:rPr>
        <w:t>Postavka projektnog zadatka</w:t>
      </w:r>
      <w:bookmarkEnd w:id="2"/>
    </w:p>
    <w:bookmarkEnd w:id="1"/>
    <w:p w14:paraId="10A02F85" w14:textId="600C3B31" w:rsidR="00E94C13" w:rsidRDefault="00090B41" w:rsidP="00090B41">
      <w:pPr>
        <w:pStyle w:val="Osnovnitekst"/>
      </w:pPr>
      <w:r w:rsidRPr="00090B41">
        <w:rPr>
          <w:b/>
          <w:bCs/>
        </w:rPr>
        <w:t>Projekni zadatak.</w:t>
      </w:r>
      <w:r w:rsidRPr="00090B41">
        <w:t xml:space="preserve"> </w:t>
      </w:r>
      <w:r w:rsidRPr="00090B41">
        <w:t>Neka je dat pozitivan realan broj α sa kona</w:t>
      </w:r>
      <w:r>
        <w:t>č</w:t>
      </w:r>
      <w:r w:rsidRPr="00090B41">
        <w:t>nim decimalskim zapisom i neka su</w:t>
      </w:r>
      <w:r w:rsidRPr="00090B41">
        <w:t xml:space="preserve"> </w:t>
      </w:r>
      <w:r w:rsidRPr="00090B41">
        <w:t>dati prirodni brojevi n i m, tako da n &lt; m. Formirati niz razlomaka p/q takvih da za imenilac q va</w:t>
      </w:r>
      <w:r>
        <w:t>ž</w:t>
      </w:r>
      <w:r w:rsidRPr="00090B41">
        <w:t>i</w:t>
      </w:r>
      <w:r w:rsidRPr="00090B41">
        <w:t xml:space="preserve"> </w:t>
      </w:r>
      <w:r w:rsidRPr="00090B41">
        <w:t>n ≤ q ≤ m (tj. q = n, n + 1, . . . , m) i pri tom imeniocu q pridru</w:t>
      </w:r>
      <w:r>
        <w:t>ž</w:t>
      </w:r>
      <w:r w:rsidRPr="00090B41">
        <w:t>ujemo brojilac p koji odre</w:t>
      </w:r>
      <w:r>
        <w:t>đ</w:t>
      </w:r>
      <w:r w:rsidRPr="00090B41">
        <w:t>ujemo</w:t>
      </w:r>
      <w:r w:rsidRPr="00090B41">
        <w:t xml:space="preserve"> </w:t>
      </w:r>
      <w:r w:rsidRPr="00090B41">
        <w:t>zaokru</w:t>
      </w:r>
      <w:r>
        <w:t>ž</w:t>
      </w:r>
      <w:r w:rsidRPr="00090B41">
        <w:t>ivanjem na najbli</w:t>
      </w:r>
      <w:r>
        <w:t>ži</w:t>
      </w:r>
      <w:r w:rsidRPr="00090B41">
        <w:t xml:space="preserve"> priodan broj proizvoda α · q. Predstaviti svaki razlomak p/q u obliku veri-</w:t>
      </w:r>
      <w:r w:rsidRPr="00090B41">
        <w:t xml:space="preserve"> </w:t>
      </w:r>
      <w:r>
        <w:t>ž</w:t>
      </w:r>
      <w:r w:rsidRPr="00090B41">
        <w:t>nog razlomka. U nizu razlomaka p/q izdvojiti:</w:t>
      </w:r>
    </w:p>
    <w:p w14:paraId="6900EB8B" w14:textId="67A4F4C4" w:rsidR="00015A23" w:rsidRPr="00015A23" w:rsidRDefault="00015A23" w:rsidP="00015A23">
      <w:pPr>
        <w:pStyle w:val="Nabrajanje"/>
      </w:pPr>
      <w:r w:rsidRPr="00015A23">
        <w:t>najbolje racionalne aproksimacije I vrste</w:t>
      </w:r>
    </w:p>
    <w:p w14:paraId="74D6040E" w14:textId="25AFF6FA" w:rsidR="00015A23" w:rsidRPr="00015A23" w:rsidRDefault="00015A23" w:rsidP="00015A23">
      <w:pPr>
        <w:pStyle w:val="Nabrajanje"/>
      </w:pPr>
      <w:r w:rsidRPr="00015A23">
        <w:t>najbolje racionalne aproksimacije II vrste,</w:t>
      </w:r>
    </w:p>
    <w:p w14:paraId="1E814BE2" w14:textId="753F3795" w:rsidR="00015A23" w:rsidRPr="00015A23" w:rsidRDefault="00015A23" w:rsidP="00015A23">
      <w:pPr>
        <w:pStyle w:val="Nabrajanje"/>
      </w:pPr>
      <w:r w:rsidRPr="00015A23">
        <w:t>s</w:t>
      </w:r>
      <w:r w:rsidRPr="00015A23">
        <w:t>ortirati sve razlomke p/q po uslovu minimalnosti apsolutne gre</w:t>
      </w:r>
      <w:r>
        <w:t>š</w:t>
      </w:r>
      <w:r w:rsidRPr="00015A23">
        <w:t>ke |x - p/q| (tj. ε-ranga) .</w:t>
      </w:r>
    </w:p>
    <w:p w14:paraId="7CF366AC" w14:textId="5B5E0159" w:rsidR="00A65719" w:rsidRDefault="003B57A1" w:rsidP="00A65719">
      <w:pPr>
        <w:pStyle w:val="SadrajLiteratura"/>
        <w:rPr>
          <w:lang w:val="sr-Cyrl-CS"/>
        </w:rPr>
      </w:pPr>
      <w:bookmarkStart w:id="3" w:name="_Toc254342925"/>
      <w:bookmarkStart w:id="4" w:name="_Toc149745475"/>
      <w:r>
        <w:lastRenderedPageBreak/>
        <w:t>Spisak</w:t>
      </w:r>
      <w:r w:rsidR="00A65719">
        <w:t xml:space="preserve"> </w:t>
      </w:r>
      <w:r>
        <w:t>slika</w:t>
      </w:r>
      <w:bookmarkEnd w:id="4"/>
    </w:p>
    <w:p w14:paraId="7F2E6B30" w14:textId="77D90B04" w:rsidR="002F29E2" w:rsidRDefault="00D20D2B" w:rsidP="002F29E2">
      <w:pPr>
        <w:pStyle w:val="Osnovnitekst"/>
      </w:pPr>
      <w:r>
        <w:rPr>
          <w:lang w:val="en-GB"/>
        </w:rPr>
        <w:fldChar w:fldCharType="begin"/>
      </w:r>
      <w:r w:rsidR="000B1246">
        <w:instrText xml:space="preserve"> TOC \f F \h \z \t "Oznaka slike" \c </w:instrText>
      </w:r>
      <w:r>
        <w:rPr>
          <w:lang w:val="en-GB"/>
        </w:rPr>
        <w:fldChar w:fldCharType="separate"/>
      </w:r>
      <w:r w:rsidR="0028675A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bookmarkEnd w:id="3"/>
    <w:p w14:paraId="4EABAA9C" w14:textId="04D57DEA" w:rsidR="006F5267" w:rsidRDefault="006F5267" w:rsidP="00D63CED">
      <w:pPr>
        <w:pStyle w:val="Oznakaslike"/>
        <w:jc w:val="left"/>
      </w:pPr>
    </w:p>
    <w:sectPr w:rsidR="006F5267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79A0" w14:textId="77777777" w:rsidR="00A67FE7" w:rsidRDefault="00A67FE7">
      <w:r>
        <w:separator/>
      </w:r>
    </w:p>
  </w:endnote>
  <w:endnote w:type="continuationSeparator" w:id="0">
    <w:p w14:paraId="1B9E0A56" w14:textId="77777777" w:rsidR="00A67FE7" w:rsidRDefault="00A6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TI12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5A7B4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EF5D30" w14:textId="77777777" w:rsidR="005458AC" w:rsidRDefault="005458AC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8CE6B" w14:textId="77777777" w:rsidR="005458AC" w:rsidRDefault="00D20D2B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58A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1DF">
      <w:rPr>
        <w:rStyle w:val="PageNumber"/>
        <w:noProof/>
      </w:rPr>
      <w:t>48</w:t>
    </w:r>
    <w:r>
      <w:rPr>
        <w:rStyle w:val="PageNumber"/>
      </w:rPr>
      <w:fldChar w:fldCharType="end"/>
    </w:r>
  </w:p>
  <w:p w14:paraId="44A3A155" w14:textId="77777777" w:rsidR="005458AC" w:rsidRDefault="005458AC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DA27" w14:textId="77777777" w:rsidR="005458AC" w:rsidRDefault="0054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4158" w14:textId="77777777" w:rsidR="00A67FE7" w:rsidRDefault="00A67FE7">
      <w:r>
        <w:separator/>
      </w:r>
    </w:p>
  </w:footnote>
  <w:footnote w:type="continuationSeparator" w:id="0">
    <w:p w14:paraId="2EFC4B27" w14:textId="77777777" w:rsidR="00A67FE7" w:rsidRDefault="00A67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0340" w14:textId="77777777" w:rsidR="005458AC" w:rsidRDefault="00545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232C" w14:textId="77777777" w:rsidR="005458AC" w:rsidRDefault="00545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E3E3" w14:textId="77777777" w:rsidR="005458AC" w:rsidRDefault="00545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0B1E3D"/>
    <w:multiLevelType w:val="multilevel"/>
    <w:tmpl w:val="3000CF50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7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0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7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8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0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1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2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 w16cid:durableId="699545946">
    <w:abstractNumId w:val="4"/>
  </w:num>
  <w:num w:numId="2" w16cid:durableId="1404176374">
    <w:abstractNumId w:val="10"/>
  </w:num>
  <w:num w:numId="3" w16cid:durableId="1091779390">
    <w:abstractNumId w:val="7"/>
  </w:num>
  <w:num w:numId="4" w16cid:durableId="157965785">
    <w:abstractNumId w:val="8"/>
  </w:num>
  <w:num w:numId="5" w16cid:durableId="149101134">
    <w:abstractNumId w:val="11"/>
  </w:num>
  <w:num w:numId="6" w16cid:durableId="183981346">
    <w:abstractNumId w:val="1"/>
  </w:num>
  <w:num w:numId="7" w16cid:durableId="2035768748">
    <w:abstractNumId w:val="15"/>
  </w:num>
  <w:num w:numId="8" w16cid:durableId="462429444">
    <w:abstractNumId w:val="19"/>
  </w:num>
  <w:num w:numId="9" w16cid:durableId="592126815">
    <w:abstractNumId w:val="14"/>
  </w:num>
  <w:num w:numId="10" w16cid:durableId="192159127">
    <w:abstractNumId w:val="3"/>
  </w:num>
  <w:num w:numId="11" w16cid:durableId="405566728">
    <w:abstractNumId w:val="2"/>
  </w:num>
  <w:num w:numId="12" w16cid:durableId="112554631">
    <w:abstractNumId w:val="0"/>
  </w:num>
  <w:num w:numId="13" w16cid:durableId="383916713">
    <w:abstractNumId w:val="5"/>
  </w:num>
  <w:num w:numId="14" w16cid:durableId="725303555">
    <w:abstractNumId w:val="6"/>
  </w:num>
  <w:num w:numId="15" w16cid:durableId="1719625006">
    <w:abstractNumId w:val="22"/>
  </w:num>
  <w:num w:numId="16" w16cid:durableId="416943557">
    <w:abstractNumId w:val="16"/>
  </w:num>
  <w:num w:numId="17" w16cid:durableId="1693992769">
    <w:abstractNumId w:val="21"/>
  </w:num>
  <w:num w:numId="18" w16cid:durableId="56634432">
    <w:abstractNumId w:val="17"/>
  </w:num>
  <w:num w:numId="19" w16cid:durableId="2033723499">
    <w:abstractNumId w:val="9"/>
  </w:num>
  <w:num w:numId="20" w16cid:durableId="2045251816">
    <w:abstractNumId w:val="20"/>
  </w:num>
  <w:num w:numId="21" w16cid:durableId="8273326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488299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94695509">
    <w:abstractNumId w:val="12"/>
  </w:num>
  <w:num w:numId="24" w16cid:durableId="1004623326">
    <w:abstractNumId w:val="18"/>
  </w:num>
  <w:num w:numId="25" w16cid:durableId="599752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4"/>
    <w:rsid w:val="00001DEB"/>
    <w:rsid w:val="00004A1B"/>
    <w:rsid w:val="00015A23"/>
    <w:rsid w:val="00022379"/>
    <w:rsid w:val="000232E2"/>
    <w:rsid w:val="00053CEC"/>
    <w:rsid w:val="00063807"/>
    <w:rsid w:val="00066AB0"/>
    <w:rsid w:val="00066C16"/>
    <w:rsid w:val="00080C50"/>
    <w:rsid w:val="00084D3C"/>
    <w:rsid w:val="00090B41"/>
    <w:rsid w:val="00097684"/>
    <w:rsid w:val="000A46C2"/>
    <w:rsid w:val="000B0E6E"/>
    <w:rsid w:val="000B1246"/>
    <w:rsid w:val="000C3FD6"/>
    <w:rsid w:val="000D51FA"/>
    <w:rsid w:val="000F0A41"/>
    <w:rsid w:val="000F0F13"/>
    <w:rsid w:val="001104C5"/>
    <w:rsid w:val="00125C81"/>
    <w:rsid w:val="00135926"/>
    <w:rsid w:val="001407C0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83ADA"/>
    <w:rsid w:val="0028548E"/>
    <w:rsid w:val="0028675A"/>
    <w:rsid w:val="002A0293"/>
    <w:rsid w:val="002A0FDC"/>
    <w:rsid w:val="002A5F84"/>
    <w:rsid w:val="002D6CE9"/>
    <w:rsid w:val="002D7455"/>
    <w:rsid w:val="002E288B"/>
    <w:rsid w:val="002F29E2"/>
    <w:rsid w:val="002F5FFB"/>
    <w:rsid w:val="002F704B"/>
    <w:rsid w:val="002F7A64"/>
    <w:rsid w:val="002F7C33"/>
    <w:rsid w:val="00330E89"/>
    <w:rsid w:val="0036300C"/>
    <w:rsid w:val="0037293D"/>
    <w:rsid w:val="00374335"/>
    <w:rsid w:val="0038314C"/>
    <w:rsid w:val="00384BF4"/>
    <w:rsid w:val="003854F8"/>
    <w:rsid w:val="0038784D"/>
    <w:rsid w:val="0039080C"/>
    <w:rsid w:val="00394773"/>
    <w:rsid w:val="0039564B"/>
    <w:rsid w:val="00397C91"/>
    <w:rsid w:val="003A43B6"/>
    <w:rsid w:val="003B57A1"/>
    <w:rsid w:val="003D583F"/>
    <w:rsid w:val="003E07BC"/>
    <w:rsid w:val="003E5D20"/>
    <w:rsid w:val="00421CDC"/>
    <w:rsid w:val="00426C9C"/>
    <w:rsid w:val="00426E8D"/>
    <w:rsid w:val="00440381"/>
    <w:rsid w:val="00466380"/>
    <w:rsid w:val="00467D12"/>
    <w:rsid w:val="004D467F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C08E1"/>
    <w:rsid w:val="005D2C3A"/>
    <w:rsid w:val="005E0E71"/>
    <w:rsid w:val="005F62B2"/>
    <w:rsid w:val="006330B5"/>
    <w:rsid w:val="006366ED"/>
    <w:rsid w:val="006412E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17EE7"/>
    <w:rsid w:val="00722A7B"/>
    <w:rsid w:val="00723CEE"/>
    <w:rsid w:val="00754446"/>
    <w:rsid w:val="00760839"/>
    <w:rsid w:val="00767FFB"/>
    <w:rsid w:val="007C5175"/>
    <w:rsid w:val="007C5F95"/>
    <w:rsid w:val="007F2F77"/>
    <w:rsid w:val="00813A00"/>
    <w:rsid w:val="00822B8F"/>
    <w:rsid w:val="00840B5D"/>
    <w:rsid w:val="008423BC"/>
    <w:rsid w:val="00844393"/>
    <w:rsid w:val="008471DF"/>
    <w:rsid w:val="00847C33"/>
    <w:rsid w:val="008560B4"/>
    <w:rsid w:val="00860902"/>
    <w:rsid w:val="00870DBA"/>
    <w:rsid w:val="00876682"/>
    <w:rsid w:val="008778C1"/>
    <w:rsid w:val="0088572B"/>
    <w:rsid w:val="0089197E"/>
    <w:rsid w:val="008A6972"/>
    <w:rsid w:val="008B1674"/>
    <w:rsid w:val="008C172B"/>
    <w:rsid w:val="008C4C6F"/>
    <w:rsid w:val="008D3847"/>
    <w:rsid w:val="008E7025"/>
    <w:rsid w:val="008F0FFE"/>
    <w:rsid w:val="00930003"/>
    <w:rsid w:val="009310A2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A015A5"/>
    <w:rsid w:val="00A1314E"/>
    <w:rsid w:val="00A133CB"/>
    <w:rsid w:val="00A14EB5"/>
    <w:rsid w:val="00A3069A"/>
    <w:rsid w:val="00A33660"/>
    <w:rsid w:val="00A47E10"/>
    <w:rsid w:val="00A57257"/>
    <w:rsid w:val="00A6568D"/>
    <w:rsid w:val="00A65719"/>
    <w:rsid w:val="00A66A84"/>
    <w:rsid w:val="00A67FE7"/>
    <w:rsid w:val="00A76B46"/>
    <w:rsid w:val="00AA00CF"/>
    <w:rsid w:val="00AA2FE3"/>
    <w:rsid w:val="00AB1CAC"/>
    <w:rsid w:val="00AC0E09"/>
    <w:rsid w:val="00AD7394"/>
    <w:rsid w:val="00AE0461"/>
    <w:rsid w:val="00AF2A4A"/>
    <w:rsid w:val="00B03C87"/>
    <w:rsid w:val="00B12B0E"/>
    <w:rsid w:val="00B268A8"/>
    <w:rsid w:val="00B60052"/>
    <w:rsid w:val="00B653B5"/>
    <w:rsid w:val="00B80208"/>
    <w:rsid w:val="00B82F49"/>
    <w:rsid w:val="00B8516B"/>
    <w:rsid w:val="00B92BA4"/>
    <w:rsid w:val="00BA0F9D"/>
    <w:rsid w:val="00BB3525"/>
    <w:rsid w:val="00BD3610"/>
    <w:rsid w:val="00BE139F"/>
    <w:rsid w:val="00C04786"/>
    <w:rsid w:val="00C1267A"/>
    <w:rsid w:val="00C211ED"/>
    <w:rsid w:val="00C21541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6E68"/>
    <w:rsid w:val="00D0353D"/>
    <w:rsid w:val="00D070F1"/>
    <w:rsid w:val="00D144A8"/>
    <w:rsid w:val="00D20D2B"/>
    <w:rsid w:val="00D31F69"/>
    <w:rsid w:val="00D36853"/>
    <w:rsid w:val="00D4093A"/>
    <w:rsid w:val="00D45441"/>
    <w:rsid w:val="00D63CED"/>
    <w:rsid w:val="00D65152"/>
    <w:rsid w:val="00D76E8F"/>
    <w:rsid w:val="00D81ED4"/>
    <w:rsid w:val="00D850AA"/>
    <w:rsid w:val="00D96844"/>
    <w:rsid w:val="00DA1F8C"/>
    <w:rsid w:val="00DB0C2E"/>
    <w:rsid w:val="00DB0F7D"/>
    <w:rsid w:val="00DB6F68"/>
    <w:rsid w:val="00DD2C05"/>
    <w:rsid w:val="00E041C7"/>
    <w:rsid w:val="00E11BBB"/>
    <w:rsid w:val="00E33DBD"/>
    <w:rsid w:val="00E4454C"/>
    <w:rsid w:val="00E5539C"/>
    <w:rsid w:val="00E65CBC"/>
    <w:rsid w:val="00E7161C"/>
    <w:rsid w:val="00E74E70"/>
    <w:rsid w:val="00E7712B"/>
    <w:rsid w:val="00E77918"/>
    <w:rsid w:val="00E94C13"/>
    <w:rsid w:val="00EB7B5E"/>
    <w:rsid w:val="00ED15CA"/>
    <w:rsid w:val="00EF7970"/>
    <w:rsid w:val="00F01B65"/>
    <w:rsid w:val="00F06BB2"/>
    <w:rsid w:val="00F073D5"/>
    <w:rsid w:val="00F615D6"/>
    <w:rsid w:val="00F63539"/>
    <w:rsid w:val="00F7184A"/>
    <w:rsid w:val="00F97B91"/>
    <w:rsid w:val="00FA373F"/>
    <w:rsid w:val="00FC3313"/>
    <w:rsid w:val="00FD450D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7641BF"/>
  <w15:docId w15:val="{FFD64044-EB39-4791-B74D-C5BF4318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menljiva">
    <w:name w:val="Promenljiva"/>
    <w:basedOn w:val="Osnovnitekst"/>
    <w:rsid w:val="00A57257"/>
    <w:pPr>
      <w:ind w:firstLine="0"/>
    </w:pPr>
    <w:rPr>
      <w:i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character" w:customStyle="1" w:styleId="fontstyle01">
    <w:name w:val="fontstyle01"/>
    <w:basedOn w:val="DefaultParagraphFont"/>
    <w:rsid w:val="00AF2A4A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F2A4A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F2A4A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F2A4A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F2A4A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templejt_za_master_teze_02_0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740C4-3DDE-45DE-974C-5DDE8D80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101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1252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Korisnik</dc:creator>
  <cp:lastModifiedBy>Филип Којић</cp:lastModifiedBy>
  <cp:revision>17</cp:revision>
  <cp:lastPrinted>2010-03-22T09:00:00Z</cp:lastPrinted>
  <dcterms:created xsi:type="dcterms:W3CDTF">2023-11-01T11:40:00Z</dcterms:created>
  <dcterms:modified xsi:type="dcterms:W3CDTF">2023-11-01T14:54:00Z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